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B75585" w:rsidRDefault="00B75585">
      <w:pPr>
        <w:pStyle w:val="Title"/>
        <w:rPr>
          <w:sz w:val="40"/>
        </w:rPr>
      </w:pPr>
      <w:r w:rsidRPr="00B75585">
        <w:rPr>
          <w:sz w:val="40"/>
        </w:rPr>
        <w:t>News Headlines as Predictors of Stock Market Movement</w:t>
      </w:r>
    </w:p>
    <w:p w:rsidR="00855982" w:rsidRPr="00B75585" w:rsidRDefault="00B75585" w:rsidP="00855982">
      <w:pPr>
        <w:pStyle w:val="Heading1"/>
        <w:rPr>
          <w:sz w:val="28"/>
        </w:rPr>
      </w:pPr>
      <w:r w:rsidRPr="00B75585">
        <w:rPr>
          <w:sz w:val="28"/>
        </w:rPr>
        <w:t>Study Objective</w:t>
      </w:r>
    </w:p>
    <w:p w:rsidR="00855982" w:rsidRPr="00B75585" w:rsidRDefault="00B75585" w:rsidP="00B75585">
      <w:pPr>
        <w:rPr>
          <w:sz w:val="24"/>
        </w:rPr>
      </w:pPr>
      <w:r w:rsidRPr="00B75585">
        <w:rPr>
          <w:sz w:val="24"/>
        </w:rPr>
        <w:t>While it is arguable what constitutes market information that affects the stock market, it is an interesting issue to investigate whether news headlines are a predictor of stock market movement. This</w:t>
      </w:r>
      <w:r w:rsidR="00363633">
        <w:rPr>
          <w:sz w:val="24"/>
        </w:rPr>
        <w:t xml:space="preserve"> paper inv</w:t>
      </w:r>
      <w:r w:rsidR="00DD159F">
        <w:rPr>
          <w:sz w:val="24"/>
        </w:rPr>
        <w:t xml:space="preserve">estigates whether the </w:t>
      </w:r>
      <w:r w:rsidR="00363633">
        <w:rPr>
          <w:sz w:val="24"/>
        </w:rPr>
        <w:t>F</w:t>
      </w:r>
      <w:r w:rsidR="00DD159F">
        <w:rPr>
          <w:sz w:val="24"/>
        </w:rPr>
        <w:t xml:space="preserve">lex </w:t>
      </w:r>
      <w:r w:rsidR="00363633">
        <w:rPr>
          <w:sz w:val="24"/>
        </w:rPr>
        <w:t>stock prices</w:t>
      </w:r>
      <w:r w:rsidR="00FF0377">
        <w:rPr>
          <w:sz w:val="24"/>
        </w:rPr>
        <w:t>,</w:t>
      </w:r>
      <w:r w:rsidR="00363633">
        <w:rPr>
          <w:sz w:val="24"/>
        </w:rPr>
        <w:t xml:space="preserve"> traded on the </w:t>
      </w:r>
      <w:r w:rsidR="00B40AA8">
        <w:rPr>
          <w:sz w:val="24"/>
        </w:rPr>
        <w:t xml:space="preserve">NASDAQ </w:t>
      </w:r>
      <w:r w:rsidRPr="00B75585">
        <w:rPr>
          <w:sz w:val="24"/>
        </w:rPr>
        <w:t>stock mar</w:t>
      </w:r>
      <w:r w:rsidR="00363633">
        <w:rPr>
          <w:sz w:val="24"/>
        </w:rPr>
        <w:t>ket</w:t>
      </w:r>
      <w:r w:rsidR="00FF0377">
        <w:rPr>
          <w:sz w:val="24"/>
        </w:rPr>
        <w:t>,</w:t>
      </w:r>
      <w:r w:rsidR="00363633">
        <w:rPr>
          <w:sz w:val="24"/>
        </w:rPr>
        <w:t xml:space="preserve"> </w:t>
      </w:r>
      <w:r w:rsidR="00FF0377">
        <w:rPr>
          <w:sz w:val="24"/>
        </w:rPr>
        <w:t>move</w:t>
      </w:r>
      <w:r w:rsidRPr="00B75585">
        <w:rPr>
          <w:sz w:val="24"/>
        </w:rPr>
        <w:t xml:space="preserve"> up or down based on the news headlines.</w:t>
      </w:r>
      <w:r w:rsidR="00FF0377">
        <w:rPr>
          <w:sz w:val="24"/>
        </w:rPr>
        <w:t xml:space="preserve"> How good are the news headlines as predictors of stock market movement?</w:t>
      </w:r>
    </w:p>
    <w:p w:rsidR="00B75585" w:rsidRPr="00B75585" w:rsidRDefault="00B75585" w:rsidP="00B75585">
      <w:pPr>
        <w:pStyle w:val="Heading1"/>
        <w:rPr>
          <w:sz w:val="28"/>
        </w:rPr>
      </w:pPr>
      <w:r w:rsidRPr="00B75585">
        <w:rPr>
          <w:sz w:val="28"/>
        </w:rPr>
        <w:t>Audience for Study Results</w:t>
      </w:r>
    </w:p>
    <w:p w:rsidR="00B75585" w:rsidRDefault="00B75585" w:rsidP="00B75585">
      <w:pPr>
        <w:rPr>
          <w:sz w:val="24"/>
        </w:rPr>
      </w:pPr>
      <w:r w:rsidRPr="00B75585">
        <w:rPr>
          <w:sz w:val="24"/>
        </w:rPr>
        <w:t xml:space="preserve">This researcher </w:t>
      </w:r>
      <w:r w:rsidR="00D02579">
        <w:rPr>
          <w:sz w:val="24"/>
        </w:rPr>
        <w:t>will</w:t>
      </w:r>
      <w:r w:rsidRPr="00B75585">
        <w:rPr>
          <w:sz w:val="24"/>
        </w:rPr>
        <w:t xml:space="preserve"> present this data science research report to the Chief Information Officer of Flex, a global man</w:t>
      </w:r>
      <w:r>
        <w:rPr>
          <w:sz w:val="24"/>
        </w:rPr>
        <w:t xml:space="preserve">ufacturing company. It is this researcher’s hope </w:t>
      </w:r>
      <w:r w:rsidRPr="00B75585">
        <w:rPr>
          <w:sz w:val="24"/>
        </w:rPr>
        <w:t xml:space="preserve">that this report will serve as a proof of concept (POC) of how data science can be used by </w:t>
      </w:r>
      <w:r>
        <w:rPr>
          <w:sz w:val="24"/>
        </w:rPr>
        <w:t>Flex</w:t>
      </w:r>
      <w:r w:rsidRPr="00B75585">
        <w:rPr>
          <w:sz w:val="24"/>
        </w:rPr>
        <w:t xml:space="preserve"> for predictive analytics.</w:t>
      </w:r>
      <w:r>
        <w:rPr>
          <w:sz w:val="24"/>
        </w:rPr>
        <w:t xml:space="preserve"> Hopefully, the CFO will make further investment</w:t>
      </w:r>
      <w:r w:rsidR="00E9653C">
        <w:rPr>
          <w:sz w:val="24"/>
        </w:rPr>
        <w:t>s</w:t>
      </w:r>
      <w:r>
        <w:rPr>
          <w:sz w:val="24"/>
        </w:rPr>
        <w:t xml:space="preserve"> to champion and sponsor additional data science projects to study organizational situations which benefit the company.  </w:t>
      </w:r>
    </w:p>
    <w:p w:rsidR="00E9653C" w:rsidRPr="00B75585" w:rsidRDefault="00E9653C" w:rsidP="00E9653C">
      <w:pPr>
        <w:pStyle w:val="Heading1"/>
        <w:rPr>
          <w:sz w:val="28"/>
        </w:rPr>
      </w:pPr>
      <w:r>
        <w:rPr>
          <w:sz w:val="28"/>
        </w:rPr>
        <w:t>Data Acquisition Approach</w:t>
      </w:r>
    </w:p>
    <w:p w:rsidR="00E9653C" w:rsidRDefault="00FC5C00" w:rsidP="00E9653C">
      <w:pPr>
        <w:rPr>
          <w:sz w:val="24"/>
        </w:rPr>
      </w:pPr>
      <w:r>
        <w:rPr>
          <w:sz w:val="24"/>
        </w:rPr>
        <w:t>The following, two publicly available, datasets will be used for this study.</w:t>
      </w:r>
    </w:p>
    <w:p w:rsidR="00B65048" w:rsidRDefault="00B65048" w:rsidP="00B6504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News headline data: From </w:t>
      </w:r>
      <w:proofErr w:type="spellStart"/>
      <w:r>
        <w:rPr>
          <w:sz w:val="24"/>
        </w:rPr>
        <w:t>Newsmax</w:t>
      </w:r>
      <w:proofErr w:type="spellEnd"/>
      <w:r>
        <w:rPr>
          <w:sz w:val="24"/>
        </w:rPr>
        <w:t xml:space="preserve"> archive at </w:t>
      </w:r>
      <w:hyperlink r:id="rId10" w:history="1">
        <w:r w:rsidRPr="00590B29">
          <w:rPr>
            <w:rStyle w:val="Hyperlink"/>
            <w:sz w:val="24"/>
          </w:rPr>
          <w:t>http://www.newsmax.com/Archives/Newsfront/16/2008/1/</w:t>
        </w:r>
      </w:hyperlink>
      <w:r>
        <w:rPr>
          <w:sz w:val="24"/>
        </w:rPr>
        <w:t xml:space="preserve">  </w:t>
      </w:r>
    </w:p>
    <w:p w:rsidR="00056AEF" w:rsidRDefault="00B65048" w:rsidP="00B65048">
      <w:pPr>
        <w:pStyle w:val="ListParagraph"/>
        <w:rPr>
          <w:sz w:val="24"/>
        </w:rPr>
      </w:pPr>
      <w:r>
        <w:rPr>
          <w:sz w:val="24"/>
        </w:rPr>
        <w:t xml:space="preserve">These headlines are NOT ranked by readers. </w:t>
      </w:r>
    </w:p>
    <w:p w:rsidR="00056AEF" w:rsidRDefault="00B65048" w:rsidP="00B65048">
      <w:pPr>
        <w:pStyle w:val="ListParagraph"/>
        <w:rPr>
          <w:sz w:val="24"/>
        </w:rPr>
      </w:pPr>
      <w:r>
        <w:rPr>
          <w:sz w:val="24"/>
        </w:rPr>
        <w:t xml:space="preserve">Each date has more than one headline. </w:t>
      </w:r>
    </w:p>
    <w:p w:rsidR="00B65048" w:rsidRDefault="00B65048" w:rsidP="00B65048">
      <w:pPr>
        <w:pStyle w:val="ListParagraph"/>
        <w:rPr>
          <w:sz w:val="24"/>
        </w:rPr>
      </w:pPr>
      <w:r>
        <w:rPr>
          <w:sz w:val="24"/>
        </w:rPr>
        <w:t>Date Range: 01-02-2008 to 12-01-2016</w:t>
      </w:r>
    </w:p>
    <w:p w:rsidR="00B65048" w:rsidRDefault="00B65048" w:rsidP="00D02579">
      <w:pPr>
        <w:pStyle w:val="ListParagraph"/>
        <w:numPr>
          <w:ilvl w:val="0"/>
          <w:numId w:val="30"/>
        </w:numPr>
        <w:rPr>
          <w:sz w:val="24"/>
        </w:rPr>
      </w:pPr>
      <w:r w:rsidRPr="00B65048">
        <w:rPr>
          <w:sz w:val="24"/>
        </w:rPr>
        <w:t xml:space="preserve">Stock data: </w:t>
      </w:r>
      <w:r w:rsidR="00056AEF">
        <w:rPr>
          <w:sz w:val="24"/>
        </w:rPr>
        <w:t xml:space="preserve">NASDAQ data </w:t>
      </w:r>
      <w:r>
        <w:rPr>
          <w:sz w:val="24"/>
        </w:rPr>
        <w:t xml:space="preserve">from </w:t>
      </w:r>
      <w:hyperlink r:id="rId11" w:history="1">
        <w:r w:rsidR="00D02579" w:rsidRPr="001979BD">
          <w:rPr>
            <w:rStyle w:val="Hyperlink"/>
            <w:sz w:val="24"/>
          </w:rPr>
          <w:t>http://www.nasdaq.com/symbol/flex/historical</w:t>
        </w:r>
      </w:hyperlink>
      <w:r w:rsidR="00D02579">
        <w:rPr>
          <w:sz w:val="24"/>
        </w:rPr>
        <w:t xml:space="preserve"> </w:t>
      </w:r>
    </w:p>
    <w:p w:rsidR="00E9653C" w:rsidRPr="00B65048" w:rsidRDefault="00B65048" w:rsidP="00B65048">
      <w:pPr>
        <w:pStyle w:val="ListParagraph"/>
        <w:rPr>
          <w:sz w:val="24"/>
        </w:rPr>
      </w:pPr>
      <w:r>
        <w:rPr>
          <w:sz w:val="24"/>
        </w:rPr>
        <w:t xml:space="preserve">Date </w:t>
      </w:r>
      <w:r w:rsidRPr="00B65048">
        <w:rPr>
          <w:sz w:val="24"/>
        </w:rPr>
        <w:t xml:space="preserve">Range: </w:t>
      </w:r>
      <w:r>
        <w:rPr>
          <w:sz w:val="24"/>
        </w:rPr>
        <w:t>01-02-2008</w:t>
      </w:r>
      <w:r w:rsidRPr="00B65048">
        <w:rPr>
          <w:sz w:val="24"/>
        </w:rPr>
        <w:t xml:space="preserve"> to </w:t>
      </w:r>
      <w:r>
        <w:rPr>
          <w:sz w:val="24"/>
        </w:rPr>
        <w:t>12-01-2016</w:t>
      </w:r>
    </w:p>
    <w:p w:rsidR="00E9653C" w:rsidRPr="00B75585" w:rsidRDefault="00E9653C" w:rsidP="00E9653C">
      <w:pPr>
        <w:pStyle w:val="Heading1"/>
        <w:rPr>
          <w:sz w:val="28"/>
        </w:rPr>
      </w:pPr>
      <w:r>
        <w:rPr>
          <w:sz w:val="28"/>
        </w:rPr>
        <w:t>Methodology</w:t>
      </w:r>
    </w:p>
    <w:p w:rsidR="00E9653C" w:rsidRDefault="00FF0377" w:rsidP="00E9653C">
      <w:pPr>
        <w:rPr>
          <w:sz w:val="24"/>
        </w:rPr>
      </w:pPr>
      <w:r>
        <w:rPr>
          <w:sz w:val="24"/>
        </w:rPr>
        <w:t>Based on initial research</w:t>
      </w:r>
      <w:r w:rsidR="00DD159F">
        <w:rPr>
          <w:sz w:val="24"/>
        </w:rPr>
        <w:t>, machine learning algorithms will be used.</w:t>
      </w:r>
    </w:p>
    <w:p w:rsidR="00FB080C" w:rsidRDefault="00FB080C" w:rsidP="00DD159F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Prepare Headline data table:</w:t>
      </w:r>
    </w:p>
    <w:p w:rsidR="00DD159F" w:rsidRDefault="00DD159F" w:rsidP="00FB080C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 xml:space="preserve">Prepare data from </w:t>
      </w:r>
      <w:hyperlink r:id="rId12" w:history="1">
        <w:r w:rsidRPr="00624789">
          <w:rPr>
            <w:rStyle w:val="Hyperlink"/>
            <w:sz w:val="24"/>
          </w:rPr>
          <w:t>http://www.newsmax.com/Archives</w:t>
        </w:r>
      </w:hyperlink>
    </w:p>
    <w:p w:rsidR="00DD159F" w:rsidRDefault="00DD159F" w:rsidP="00DD159F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Download and or copy/paste headlines from the website, into an excel spreadsheet.</w:t>
      </w:r>
    </w:p>
    <w:p w:rsidR="00DD159F" w:rsidRDefault="00DD159F" w:rsidP="00DD159F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Prepare news headline data. Date in one column</w:t>
      </w:r>
      <w:r w:rsidR="008E4BAB">
        <w:rPr>
          <w:sz w:val="24"/>
        </w:rPr>
        <w:t>. Headline text in the second column. If one trading date has more than one headline, then combine multiple headlines into one blob of text</w:t>
      </w:r>
      <w:r>
        <w:rPr>
          <w:sz w:val="24"/>
        </w:rPr>
        <w:t xml:space="preserve"> </w:t>
      </w:r>
      <w:r w:rsidR="008E4BAB">
        <w:rPr>
          <w:sz w:val="24"/>
        </w:rPr>
        <w:t>for each trading day in a single cell.</w:t>
      </w:r>
    </w:p>
    <w:p w:rsidR="00DD159F" w:rsidRDefault="00DD159F" w:rsidP="00DD159F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lastRenderedPageBreak/>
        <w:t xml:space="preserve">Prepare stock data </w:t>
      </w:r>
      <w:r w:rsidR="00FB080C">
        <w:rPr>
          <w:sz w:val="24"/>
        </w:rPr>
        <w:t>table</w:t>
      </w:r>
    </w:p>
    <w:p w:rsidR="00DD159F" w:rsidRDefault="00FB080C" w:rsidP="00DD159F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Download data from</w:t>
      </w:r>
      <w:r>
        <w:rPr>
          <w:sz w:val="24"/>
        </w:rPr>
        <w:t xml:space="preserve"> </w:t>
      </w:r>
      <w:hyperlink r:id="rId13" w:history="1">
        <w:r w:rsidRPr="00624789">
          <w:rPr>
            <w:rStyle w:val="Hyperlink"/>
            <w:sz w:val="24"/>
          </w:rPr>
          <w:t>http://www.nasdaq.com/symbol/</w:t>
        </w:r>
      </w:hyperlink>
      <w:r w:rsidR="00DD159F">
        <w:rPr>
          <w:sz w:val="24"/>
        </w:rPr>
        <w:t xml:space="preserve"> into excel</w:t>
      </w:r>
    </w:p>
    <w:p w:rsidR="00DD159F" w:rsidRDefault="00DD159F" w:rsidP="00FB080C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Date, Close, Volume, Open, High, Low</w:t>
      </w:r>
    </w:p>
    <w:p w:rsidR="00DD159F" w:rsidRDefault="00DD159F" w:rsidP="00FB080C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 xml:space="preserve">Add column </w:t>
      </w:r>
      <w:r w:rsidR="00FB080C">
        <w:rPr>
          <w:sz w:val="24"/>
        </w:rPr>
        <w:t>“</w:t>
      </w:r>
      <w:r>
        <w:rPr>
          <w:sz w:val="24"/>
        </w:rPr>
        <w:t>Label</w:t>
      </w:r>
      <w:r w:rsidR="00FB080C">
        <w:rPr>
          <w:sz w:val="24"/>
        </w:rPr>
        <w:t>”</w:t>
      </w:r>
    </w:p>
    <w:p w:rsidR="00DD159F" w:rsidRDefault="00DD159F" w:rsidP="00FB080C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Assign binary classification value in the Label column for each row.</w:t>
      </w:r>
    </w:p>
    <w:p w:rsidR="00DD159F" w:rsidRDefault="00DD159F" w:rsidP="00FB080C">
      <w:pPr>
        <w:pStyle w:val="ListParagraph"/>
        <w:numPr>
          <w:ilvl w:val="2"/>
          <w:numId w:val="31"/>
        </w:numPr>
        <w:rPr>
          <w:sz w:val="24"/>
        </w:rPr>
      </w:pPr>
      <w:r>
        <w:rPr>
          <w:sz w:val="24"/>
        </w:rPr>
        <w:t xml:space="preserve">Label value </w:t>
      </w:r>
      <w:r w:rsidR="00FB080C">
        <w:rPr>
          <w:sz w:val="24"/>
        </w:rPr>
        <w:t xml:space="preserve">is </w:t>
      </w:r>
      <w:r>
        <w:rPr>
          <w:sz w:val="24"/>
        </w:rPr>
        <w:t>“1”</w:t>
      </w:r>
      <w:r w:rsidR="00FB080C">
        <w:rPr>
          <w:sz w:val="24"/>
        </w:rPr>
        <w:t xml:space="preserve"> if the “Open”</w:t>
      </w:r>
      <w:r>
        <w:rPr>
          <w:sz w:val="24"/>
        </w:rPr>
        <w:t xml:space="preserve"> </w:t>
      </w:r>
      <w:r w:rsidR="00FB080C">
        <w:rPr>
          <w:sz w:val="24"/>
        </w:rPr>
        <w:t>value is greater than or equal to “Close” value.</w:t>
      </w:r>
    </w:p>
    <w:p w:rsidR="00FB080C" w:rsidRDefault="00FB080C" w:rsidP="00FB080C">
      <w:pPr>
        <w:pStyle w:val="ListParagraph"/>
        <w:numPr>
          <w:ilvl w:val="2"/>
          <w:numId w:val="31"/>
        </w:numPr>
        <w:rPr>
          <w:sz w:val="24"/>
        </w:rPr>
      </w:pPr>
      <w:r>
        <w:rPr>
          <w:sz w:val="24"/>
        </w:rPr>
        <w:t>Label value is “0” if the “Open” value is less than “Close” value.</w:t>
      </w:r>
    </w:p>
    <w:p w:rsidR="008E4BAB" w:rsidRDefault="008E4BAB" w:rsidP="008E4BAB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final data table will have three columns</w:t>
      </w:r>
      <w:r w:rsidR="00BC2C15">
        <w:rPr>
          <w:sz w:val="24"/>
        </w:rPr>
        <w:t>: Date, Label, He</w:t>
      </w:r>
      <w:r w:rsidR="00DF42C3">
        <w:rPr>
          <w:sz w:val="24"/>
        </w:rPr>
        <w:t>ad</w:t>
      </w:r>
      <w:r w:rsidR="00BC2C15">
        <w:rPr>
          <w:sz w:val="24"/>
        </w:rPr>
        <w:t>line</w:t>
      </w:r>
      <w:r w:rsidR="00DF42C3">
        <w:rPr>
          <w:sz w:val="24"/>
        </w:rPr>
        <w:t>Txt</w:t>
      </w:r>
      <w:bookmarkStart w:id="0" w:name="_GoBack"/>
      <w:bookmarkEnd w:id="0"/>
    </w:p>
    <w:p w:rsidR="00716A08" w:rsidRDefault="00716A08" w:rsidP="00716A08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At this point, </w:t>
      </w:r>
    </w:p>
    <w:p w:rsidR="00716A08" w:rsidRDefault="00716A08" w:rsidP="00716A08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 xml:space="preserve">I am proposing to use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Algorithm for prediction. Don’t yet know how</w:t>
      </w:r>
      <w:r w:rsidR="00DF42C3">
        <w:rPr>
          <w:sz w:val="24"/>
        </w:rPr>
        <w:t xml:space="preserve"> and why</w:t>
      </w:r>
      <w:r>
        <w:rPr>
          <w:sz w:val="24"/>
        </w:rPr>
        <w:t>.</w:t>
      </w:r>
    </w:p>
    <w:p w:rsidR="00716A08" w:rsidRDefault="00716A08" w:rsidP="00716A08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 xml:space="preserve">Based on what I have read,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works only on numeric data. </w:t>
      </w:r>
    </w:p>
    <w:p w:rsidR="00BC2C15" w:rsidRPr="00DF42C3" w:rsidRDefault="00716A08" w:rsidP="00DF42C3">
      <w:pPr>
        <w:pStyle w:val="ListParagraph"/>
        <w:numPr>
          <w:ilvl w:val="1"/>
          <w:numId w:val="31"/>
        </w:numPr>
        <w:rPr>
          <w:sz w:val="24"/>
        </w:rPr>
      </w:pPr>
      <w:r>
        <w:rPr>
          <w:sz w:val="24"/>
        </w:rPr>
        <w:t>I am not sure what I need to do to convert the headlines into numeric values. Some numeric encoding will be required here.</w:t>
      </w:r>
      <w:r w:rsidR="00DF42C3">
        <w:rPr>
          <w:sz w:val="24"/>
        </w:rPr>
        <w:t xml:space="preserve"> Not sure what needs to be done.</w:t>
      </w:r>
      <w:r w:rsidR="00DF42C3" w:rsidRPr="00DF42C3">
        <w:rPr>
          <w:sz w:val="24"/>
        </w:rPr>
        <w:t xml:space="preserve"> </w:t>
      </w:r>
    </w:p>
    <w:p w:rsidR="00E9653C" w:rsidRPr="008E4BAB" w:rsidRDefault="008E4BAB" w:rsidP="00880A07">
      <w:pPr>
        <w:pStyle w:val="ListParagraph"/>
        <w:numPr>
          <w:ilvl w:val="0"/>
          <w:numId w:val="31"/>
        </w:numPr>
        <w:rPr>
          <w:sz w:val="24"/>
        </w:rPr>
      </w:pPr>
      <w:r w:rsidRPr="008E4BAB">
        <w:rPr>
          <w:sz w:val="24"/>
        </w:rPr>
        <w:t xml:space="preserve">I want to understand how to use then </w:t>
      </w:r>
      <w:proofErr w:type="spellStart"/>
      <w:r w:rsidRPr="008E4BAB">
        <w:rPr>
          <w:sz w:val="24"/>
        </w:rPr>
        <w:t>XGBoost</w:t>
      </w:r>
      <w:proofErr w:type="spellEnd"/>
      <w:r w:rsidRPr="008E4BAB">
        <w:rPr>
          <w:sz w:val="24"/>
        </w:rPr>
        <w:t xml:space="preserve"> algorithm for predictive analytics. I want to promote the use of predictive analytics within Flex. I want to learn how to articulate the output of </w:t>
      </w:r>
      <w:proofErr w:type="spellStart"/>
      <w:r w:rsidRPr="008E4BAB">
        <w:rPr>
          <w:sz w:val="24"/>
        </w:rPr>
        <w:t>XGBoost</w:t>
      </w:r>
      <w:proofErr w:type="spellEnd"/>
      <w:r w:rsidRPr="008E4BAB">
        <w:rPr>
          <w:sz w:val="24"/>
        </w:rPr>
        <w:t xml:space="preserve"> in business terms. </w:t>
      </w:r>
    </w:p>
    <w:p w:rsidR="00E9653C" w:rsidRPr="00B75585" w:rsidRDefault="00E9653C" w:rsidP="00E9653C">
      <w:pPr>
        <w:pStyle w:val="Heading1"/>
        <w:rPr>
          <w:sz w:val="28"/>
        </w:rPr>
      </w:pPr>
      <w:r>
        <w:rPr>
          <w:sz w:val="28"/>
        </w:rPr>
        <w:t>Deliverables</w:t>
      </w:r>
    </w:p>
    <w:p w:rsidR="00E9653C" w:rsidRPr="00B75585" w:rsidRDefault="008E4BAB" w:rsidP="00E9653C">
      <w:pPr>
        <w:rPr>
          <w:sz w:val="24"/>
        </w:rPr>
      </w:pPr>
      <w:r>
        <w:rPr>
          <w:sz w:val="24"/>
        </w:rPr>
        <w:t>I will write a paper and also prepare a power point slide deck.</w:t>
      </w:r>
    </w:p>
    <w:p w:rsidR="00E9653C" w:rsidRPr="00B75585" w:rsidRDefault="00E9653C" w:rsidP="00B75585">
      <w:pPr>
        <w:rPr>
          <w:sz w:val="24"/>
        </w:rPr>
      </w:pPr>
    </w:p>
    <w:sectPr w:rsidR="00E9653C" w:rsidRPr="00B75585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A6" w:rsidRDefault="00DA06A6" w:rsidP="00855982">
      <w:pPr>
        <w:spacing w:after="0" w:line="240" w:lineRule="auto"/>
      </w:pPr>
      <w:r>
        <w:separator/>
      </w:r>
    </w:p>
  </w:endnote>
  <w:endnote w:type="continuationSeparator" w:id="0">
    <w:p w:rsidR="00DA06A6" w:rsidRDefault="00DA06A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633" w:rsidRDefault="003636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2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A6" w:rsidRDefault="00DA06A6" w:rsidP="00855982">
      <w:pPr>
        <w:spacing w:after="0" w:line="240" w:lineRule="auto"/>
      </w:pPr>
      <w:r>
        <w:separator/>
      </w:r>
    </w:p>
  </w:footnote>
  <w:footnote w:type="continuationSeparator" w:id="0">
    <w:p w:rsidR="00DA06A6" w:rsidRDefault="00DA06A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5B9F"/>
    <w:multiLevelType w:val="hybridMultilevel"/>
    <w:tmpl w:val="D4D23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A4343D"/>
    <w:multiLevelType w:val="hybridMultilevel"/>
    <w:tmpl w:val="EFF65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85"/>
    <w:rsid w:val="00056AEF"/>
    <w:rsid w:val="0014288A"/>
    <w:rsid w:val="001D4362"/>
    <w:rsid w:val="001E6555"/>
    <w:rsid w:val="00363633"/>
    <w:rsid w:val="00716A08"/>
    <w:rsid w:val="007833A7"/>
    <w:rsid w:val="00855982"/>
    <w:rsid w:val="008E4BAB"/>
    <w:rsid w:val="00A10484"/>
    <w:rsid w:val="00B40AA8"/>
    <w:rsid w:val="00B65048"/>
    <w:rsid w:val="00B75585"/>
    <w:rsid w:val="00BC2C15"/>
    <w:rsid w:val="00D02579"/>
    <w:rsid w:val="00D31183"/>
    <w:rsid w:val="00DA06A6"/>
    <w:rsid w:val="00DD159F"/>
    <w:rsid w:val="00DF42C3"/>
    <w:rsid w:val="00E9653C"/>
    <w:rsid w:val="00FB080C"/>
    <w:rsid w:val="00FC560B"/>
    <w:rsid w:val="00FC5C00"/>
    <w:rsid w:val="00FD262C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53D"/>
  <w15:chartTrackingRefBased/>
  <w15:docId w15:val="{85B4DE54-765A-4653-AFA7-C7299C86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C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asdaq.com/symbo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ewsmax.com/Archiv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asdaq.com/symbol/flex/historic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newsmax.com/Archives/Newsfront/16/2008/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crkow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991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 Kowshik</dc:creator>
  <cp:lastModifiedBy>Raghu Kowshik</cp:lastModifiedBy>
  <cp:revision>5</cp:revision>
  <dcterms:created xsi:type="dcterms:W3CDTF">2016-12-01T21:55:00Z</dcterms:created>
  <dcterms:modified xsi:type="dcterms:W3CDTF">2016-12-02T19:51:00Z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